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4106"/>
        <w:gridCol w:w="9639"/>
      </w:tblGrid>
      <w:tr w:rsidR="00DB2180" w14:paraId="7CAB6522" w14:textId="77777777" w:rsidTr="001A5DE8">
        <w:trPr>
          <w:trHeight w:val="446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11BA481" w14:textId="225D359C" w:rsidR="00DB2180" w:rsidRDefault="00DB2180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Client Organisation Name</w:t>
            </w:r>
          </w:p>
        </w:tc>
        <w:tc>
          <w:tcPr>
            <w:tcW w:w="9639" w:type="dxa"/>
            <w:vAlign w:val="center"/>
          </w:tcPr>
          <w:p w14:paraId="3C82B01F" w14:textId="2AC40B0F" w:rsidR="00DB2180" w:rsidRDefault="00FE444A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Madington Library</w:t>
            </w:r>
          </w:p>
        </w:tc>
      </w:tr>
      <w:tr w:rsidR="00DB2180" w14:paraId="481DEC03" w14:textId="77777777" w:rsidTr="001A5DE8">
        <w:trPr>
          <w:trHeight w:val="462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5653BB51" w14:textId="6CDE6FAB" w:rsidR="00DB2180" w:rsidRDefault="00E83A00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Project/Job/Task Title</w:t>
            </w:r>
          </w:p>
        </w:tc>
        <w:tc>
          <w:tcPr>
            <w:tcW w:w="9639" w:type="dxa"/>
            <w:vAlign w:val="center"/>
          </w:tcPr>
          <w:p w14:paraId="6545F6E7" w14:textId="288455F7" w:rsidR="00DB2180" w:rsidRDefault="00FE444A" w:rsidP="00DB2180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for Maddington Library</w:t>
            </w:r>
          </w:p>
        </w:tc>
      </w:tr>
    </w:tbl>
    <w:p w14:paraId="7A1507C9" w14:textId="77777777" w:rsidR="001A5DE8" w:rsidRDefault="001A5D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3D89E89" w14:textId="77777777" w:rsidR="001A5DE8" w:rsidRDefault="001A5DE8" w:rsidP="00271311">
      <w:pPr>
        <w:ind w:firstLine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4506"/>
        <w:gridCol w:w="3544"/>
        <w:gridCol w:w="2835"/>
        <w:gridCol w:w="2126"/>
      </w:tblGrid>
      <w:tr w:rsidR="00081E61" w14:paraId="4B3FA18E" w14:textId="77777777" w:rsidTr="00902102">
        <w:trPr>
          <w:trHeight w:val="413"/>
        </w:trPr>
        <w:tc>
          <w:tcPr>
            <w:tcW w:w="13887" w:type="dxa"/>
            <w:gridSpan w:val="5"/>
            <w:shd w:val="clear" w:color="auto" w:fill="D9D9D9" w:themeFill="background1" w:themeFillShade="D9"/>
            <w:vAlign w:val="center"/>
          </w:tcPr>
          <w:p w14:paraId="7846B2A0" w14:textId="79BBAC83" w:rsidR="00081E61" w:rsidRPr="00081E61" w:rsidRDefault="00331DF7" w:rsidP="0027131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 w:rsidRPr="00331DF7">
              <w:rPr>
                <w:rFonts w:cstheme="minorHAnsi"/>
                <w:b/>
                <w:sz w:val="24"/>
                <w:szCs w:val="24"/>
              </w:rPr>
              <w:t xml:space="preserve">Test </w:t>
            </w:r>
            <w:r w:rsidR="00BF17DD">
              <w:rPr>
                <w:rFonts w:cstheme="minorHAnsi"/>
                <w:b/>
                <w:sz w:val="24"/>
                <w:szCs w:val="24"/>
              </w:rPr>
              <w:t>cases/validation for the website</w:t>
            </w:r>
          </w:p>
        </w:tc>
      </w:tr>
      <w:tr w:rsidR="00271311" w14:paraId="50FF148C" w14:textId="77777777" w:rsidTr="008D27FB">
        <w:trPr>
          <w:trHeight w:val="413"/>
        </w:trPr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325A11F" w14:textId="77777777" w:rsidR="00271311" w:rsidRPr="00081E61" w:rsidRDefault="00271311" w:rsidP="0027131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 w:rsidRPr="00081E61">
              <w:rPr>
                <w:rFonts w:cstheme="minorHAnsi"/>
                <w:b/>
                <w:sz w:val="24"/>
                <w:szCs w:val="24"/>
              </w:rPr>
              <w:t>S. No.</w:t>
            </w:r>
          </w:p>
        </w:tc>
        <w:tc>
          <w:tcPr>
            <w:tcW w:w="4506" w:type="dxa"/>
            <w:shd w:val="clear" w:color="auto" w:fill="F2F2F2" w:themeFill="background1" w:themeFillShade="F2"/>
            <w:vAlign w:val="center"/>
          </w:tcPr>
          <w:p w14:paraId="35A3089D" w14:textId="6D3CBC4B" w:rsidR="00271311" w:rsidRPr="00290B3A" w:rsidRDefault="00331DF7" w:rsidP="00290B3A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Test Case Description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8E4D85" w14:textId="650DE3CA" w:rsidR="00271311" w:rsidRPr="00081E61" w:rsidRDefault="00331DF7" w:rsidP="00FD0B84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Expected Results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40C307" w14:textId="1E23BA88" w:rsidR="00271311" w:rsidRPr="00081E61" w:rsidRDefault="000777EC" w:rsidP="0027131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Actual Results 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F86C9F8" w14:textId="43FC98C1" w:rsidR="00271311" w:rsidRPr="00081E61" w:rsidRDefault="000777EC" w:rsidP="00543A01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 (Pass/Fail)</w:t>
            </w:r>
          </w:p>
        </w:tc>
      </w:tr>
      <w:tr w:rsidR="00271311" w14:paraId="0DB7B5D2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64C41673" w14:textId="40CFF30A" w:rsidR="00271311" w:rsidRDefault="00271311" w:rsidP="00271311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7201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506" w:type="dxa"/>
            <w:vAlign w:val="center"/>
          </w:tcPr>
          <w:p w14:paraId="519E2094" w14:textId="5CC091B1" w:rsidR="00271311" w:rsidRPr="006E5296" w:rsidRDefault="00FE444A" w:rsidP="00271311">
            <w:pPr>
              <w:ind w:firstLine="0"/>
            </w:pPr>
            <w:r>
              <w:t>Add a new book to the system</w:t>
            </w:r>
          </w:p>
        </w:tc>
        <w:tc>
          <w:tcPr>
            <w:tcW w:w="3544" w:type="dxa"/>
          </w:tcPr>
          <w:p w14:paraId="3D5021F4" w14:textId="77777777" w:rsidR="003D5F9C" w:rsidRPr="006E5296" w:rsidRDefault="003D5F9C" w:rsidP="00271311">
            <w:pPr>
              <w:ind w:firstLine="0"/>
            </w:pPr>
          </w:p>
          <w:p w14:paraId="20AE9E4E" w14:textId="71BFD7FD" w:rsidR="003D5F9C" w:rsidRPr="006E5296" w:rsidRDefault="00FE444A" w:rsidP="00271311">
            <w:pPr>
              <w:ind w:firstLine="0"/>
            </w:pPr>
            <w:r>
              <w:t>The book should be added successfully and listed in the book list.</w:t>
            </w:r>
          </w:p>
          <w:p w14:paraId="3A54AFB3" w14:textId="40CD57D0" w:rsidR="003D5F9C" w:rsidRPr="006E5296" w:rsidRDefault="003D5F9C" w:rsidP="00271311">
            <w:pPr>
              <w:ind w:firstLine="0"/>
            </w:pPr>
          </w:p>
        </w:tc>
        <w:tc>
          <w:tcPr>
            <w:tcW w:w="2835" w:type="dxa"/>
          </w:tcPr>
          <w:p w14:paraId="0A3A1D59" w14:textId="77777777" w:rsidR="00271311" w:rsidRPr="006E5296" w:rsidRDefault="00271311" w:rsidP="00271311">
            <w:pPr>
              <w:ind w:firstLine="0"/>
            </w:pPr>
          </w:p>
          <w:p w14:paraId="01F7C32B" w14:textId="77777777" w:rsidR="006E5296" w:rsidRDefault="006E5296" w:rsidP="00271311">
            <w:pPr>
              <w:ind w:firstLine="0"/>
            </w:pPr>
          </w:p>
          <w:p w14:paraId="5A4F2D65" w14:textId="58E5C65D" w:rsidR="00797F5E" w:rsidRPr="006E5296" w:rsidRDefault="00FE444A" w:rsidP="00271311">
            <w:pPr>
              <w:ind w:firstLine="0"/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69639438" w14:textId="4B662CE2" w:rsidR="00271311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1936318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 w:rsidRPr="006E5296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Pr="006E5296">
              <w:t xml:space="preserve">   Pass</w:t>
            </w:r>
          </w:p>
          <w:p w14:paraId="2A8D6711" w14:textId="1A91D316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-157449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E529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E5296">
              <w:t xml:space="preserve">   Fail</w:t>
            </w:r>
          </w:p>
        </w:tc>
      </w:tr>
      <w:tr w:rsidR="003D5F9C" w14:paraId="1D81ED55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5BC6E712" w14:textId="04ABAA84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506" w:type="dxa"/>
            <w:vAlign w:val="center"/>
          </w:tcPr>
          <w:p w14:paraId="789B76B3" w14:textId="356D1F26" w:rsidR="003D5F9C" w:rsidRPr="006E5296" w:rsidRDefault="00FE444A" w:rsidP="003D5F9C">
            <w:pPr>
              <w:ind w:firstLine="0"/>
            </w:pPr>
            <w:r>
              <w:t>Delete a book from the system</w:t>
            </w:r>
          </w:p>
        </w:tc>
        <w:tc>
          <w:tcPr>
            <w:tcW w:w="3544" w:type="dxa"/>
          </w:tcPr>
          <w:p w14:paraId="7F25B712" w14:textId="7F398778" w:rsidR="003D5F9C" w:rsidRPr="006E5296" w:rsidRDefault="00FE444A" w:rsidP="003D5F9C">
            <w:pPr>
              <w:ind w:firstLine="0"/>
            </w:pPr>
            <w:r>
              <w:t>The book should be deleted successfully and not listed in the book list.</w:t>
            </w:r>
          </w:p>
        </w:tc>
        <w:tc>
          <w:tcPr>
            <w:tcW w:w="2835" w:type="dxa"/>
          </w:tcPr>
          <w:p w14:paraId="6D98D19B" w14:textId="77777777" w:rsidR="003D5F9C" w:rsidRPr="006E5296" w:rsidRDefault="003D5F9C" w:rsidP="003D5F9C">
            <w:pPr>
              <w:ind w:firstLine="0"/>
            </w:pPr>
          </w:p>
          <w:p w14:paraId="26E3B644" w14:textId="43CEDC8C" w:rsidR="00FC0F00" w:rsidRPr="006E5296" w:rsidRDefault="00FE444A" w:rsidP="00FE444A">
            <w:pPr>
              <w:ind w:firstLine="0"/>
            </w:pPr>
            <w:r>
              <w:t>As expected</w:t>
            </w:r>
          </w:p>
          <w:p w14:paraId="4BBFE9B7" w14:textId="77777777" w:rsidR="00FC0F00" w:rsidRPr="006E5296" w:rsidRDefault="00FC0F00" w:rsidP="003D5F9C">
            <w:pPr>
              <w:ind w:firstLine="0"/>
            </w:pPr>
          </w:p>
          <w:p w14:paraId="5BDD15BD" w14:textId="08D41896" w:rsidR="00FC0F00" w:rsidRPr="006E5296" w:rsidRDefault="00FC0F00" w:rsidP="003D5F9C">
            <w:pPr>
              <w:ind w:firstLine="0"/>
            </w:pPr>
          </w:p>
        </w:tc>
        <w:tc>
          <w:tcPr>
            <w:tcW w:w="2126" w:type="dxa"/>
            <w:vAlign w:val="center"/>
          </w:tcPr>
          <w:p w14:paraId="2DFB525B" w14:textId="6343D0FA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-946993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 w:rsidRPr="006E5296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Pr="006E5296">
              <w:t xml:space="preserve">   Pass</w:t>
            </w:r>
          </w:p>
          <w:p w14:paraId="4B97E6E6" w14:textId="6062AFCB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-105277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E529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E5296">
              <w:t xml:space="preserve">   Fail</w:t>
            </w:r>
          </w:p>
        </w:tc>
      </w:tr>
      <w:tr w:rsidR="003D5F9C" w14:paraId="39A97C58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0FDC8196" w14:textId="48B9424D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506" w:type="dxa"/>
            <w:vAlign w:val="center"/>
          </w:tcPr>
          <w:p w14:paraId="1963FF6F" w14:textId="377D7D96" w:rsidR="003D5F9C" w:rsidRPr="006E5296" w:rsidRDefault="00FE444A" w:rsidP="003D5F9C">
            <w:pPr>
              <w:ind w:firstLine="0"/>
            </w:pPr>
            <w:r>
              <w:t>Add a new resource to the system</w:t>
            </w:r>
          </w:p>
        </w:tc>
        <w:tc>
          <w:tcPr>
            <w:tcW w:w="3544" w:type="dxa"/>
          </w:tcPr>
          <w:p w14:paraId="2C4AF1AF" w14:textId="4FFC330E" w:rsidR="003D5F9C" w:rsidRPr="006E5296" w:rsidRDefault="00FE444A" w:rsidP="003D5F9C">
            <w:pPr>
              <w:ind w:firstLine="0"/>
            </w:pPr>
            <w:r>
              <w:t>The resource should be added successfully and listed in the resource list.</w:t>
            </w:r>
          </w:p>
        </w:tc>
        <w:tc>
          <w:tcPr>
            <w:tcW w:w="2835" w:type="dxa"/>
          </w:tcPr>
          <w:p w14:paraId="7210E31F" w14:textId="77777777" w:rsidR="003D5F9C" w:rsidRPr="006E5296" w:rsidRDefault="003D5F9C" w:rsidP="003D5F9C">
            <w:pPr>
              <w:ind w:firstLine="0"/>
            </w:pPr>
          </w:p>
          <w:p w14:paraId="73EFE6C3" w14:textId="77777777" w:rsidR="00FC0F00" w:rsidRPr="006E5296" w:rsidRDefault="00FC0F00" w:rsidP="003D5F9C">
            <w:pPr>
              <w:ind w:firstLine="0"/>
            </w:pPr>
          </w:p>
          <w:p w14:paraId="7CDC591D" w14:textId="3A09B09C" w:rsidR="00FC0F00" w:rsidRPr="006E5296" w:rsidRDefault="00FE444A" w:rsidP="003D5F9C">
            <w:pPr>
              <w:ind w:firstLine="0"/>
            </w:pPr>
            <w:r>
              <w:t>As expected</w:t>
            </w:r>
          </w:p>
          <w:p w14:paraId="22EF09F5" w14:textId="77777777" w:rsidR="00FC0F00" w:rsidRPr="006E5296" w:rsidRDefault="00FC0F00" w:rsidP="003D5F9C">
            <w:pPr>
              <w:ind w:firstLine="0"/>
            </w:pPr>
          </w:p>
          <w:p w14:paraId="52268E6E" w14:textId="2C53B90E" w:rsidR="00FC0F00" w:rsidRPr="006E5296" w:rsidRDefault="00FC0F00" w:rsidP="003D5F9C">
            <w:pPr>
              <w:ind w:firstLine="0"/>
            </w:pPr>
          </w:p>
        </w:tc>
        <w:tc>
          <w:tcPr>
            <w:tcW w:w="2126" w:type="dxa"/>
            <w:vAlign w:val="center"/>
          </w:tcPr>
          <w:p w14:paraId="2A032366" w14:textId="256641B5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1736124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 w:rsidRPr="006E5296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Pr="006E5296">
              <w:t xml:space="preserve">   Pass</w:t>
            </w:r>
          </w:p>
          <w:p w14:paraId="2C32F338" w14:textId="5B3D2043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100927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E529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E5296">
              <w:t xml:space="preserve">   Fail</w:t>
            </w:r>
          </w:p>
        </w:tc>
      </w:tr>
      <w:tr w:rsidR="003D5F9C" w14:paraId="7371A79B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3613FD02" w14:textId="06314E3B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506" w:type="dxa"/>
            <w:vAlign w:val="center"/>
          </w:tcPr>
          <w:p w14:paraId="37DE02AE" w14:textId="2A5221AD" w:rsidR="003D5F9C" w:rsidRPr="006E5296" w:rsidRDefault="00FE444A" w:rsidP="003D5F9C">
            <w:pPr>
              <w:ind w:firstLine="0"/>
            </w:pPr>
            <w:r>
              <w:t>Delete a resource from the system</w:t>
            </w:r>
          </w:p>
        </w:tc>
        <w:tc>
          <w:tcPr>
            <w:tcW w:w="3544" w:type="dxa"/>
          </w:tcPr>
          <w:p w14:paraId="5B199597" w14:textId="3F3941C7" w:rsidR="003D5F9C" w:rsidRPr="006E5296" w:rsidRDefault="00FE444A" w:rsidP="003D5F9C">
            <w:pPr>
              <w:ind w:firstLine="0"/>
            </w:pPr>
            <w:r>
              <w:t>The resource should be deleted successfully and not listed in the resource list.</w:t>
            </w:r>
          </w:p>
        </w:tc>
        <w:tc>
          <w:tcPr>
            <w:tcW w:w="2835" w:type="dxa"/>
          </w:tcPr>
          <w:p w14:paraId="70E26AB0" w14:textId="77777777" w:rsidR="003D5F9C" w:rsidRPr="006E5296" w:rsidRDefault="003D5F9C" w:rsidP="003D5F9C">
            <w:pPr>
              <w:ind w:firstLine="0"/>
            </w:pPr>
          </w:p>
          <w:p w14:paraId="2F73BE97" w14:textId="01606FD6" w:rsidR="00FC0F00" w:rsidRPr="006E5296" w:rsidRDefault="00FE444A" w:rsidP="003D5F9C">
            <w:pPr>
              <w:ind w:firstLine="0"/>
            </w:pPr>
            <w:r>
              <w:t>As expected</w:t>
            </w:r>
          </w:p>
          <w:p w14:paraId="2F53409C" w14:textId="77777777" w:rsidR="00FC0F00" w:rsidRPr="006E5296" w:rsidRDefault="00FC0F00" w:rsidP="003D5F9C">
            <w:pPr>
              <w:ind w:firstLine="0"/>
            </w:pPr>
          </w:p>
          <w:p w14:paraId="7F8CAD86" w14:textId="06636CD8" w:rsidR="00FC0F00" w:rsidRPr="006E5296" w:rsidRDefault="00FC0F00" w:rsidP="003D5F9C">
            <w:pPr>
              <w:ind w:firstLine="0"/>
            </w:pPr>
          </w:p>
        </w:tc>
        <w:tc>
          <w:tcPr>
            <w:tcW w:w="2126" w:type="dxa"/>
            <w:vAlign w:val="center"/>
          </w:tcPr>
          <w:p w14:paraId="44421956" w14:textId="3D44CC2C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3223964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 w:rsidRPr="006E5296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  <w:r w:rsidRPr="006E5296">
              <w:t xml:space="preserve">   Pass</w:t>
            </w:r>
          </w:p>
          <w:p w14:paraId="52E9EE8E" w14:textId="5EE12CDB" w:rsidR="003D5F9C" w:rsidRPr="006E5296" w:rsidRDefault="003D5F9C" w:rsidP="00486E67">
            <w:pPr>
              <w:ind w:firstLine="0"/>
            </w:pPr>
            <w:r w:rsidRPr="006E5296">
              <w:t xml:space="preserve">     </w:t>
            </w:r>
            <w:sdt>
              <w:sdtPr>
                <w:id w:val="496778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E529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E5296">
              <w:t xml:space="preserve">   Fail</w:t>
            </w:r>
          </w:p>
        </w:tc>
      </w:tr>
      <w:tr w:rsidR="003D5F9C" w14:paraId="07E505C7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6A37E655" w14:textId="2C92E123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06" w:type="dxa"/>
            <w:vAlign w:val="center"/>
          </w:tcPr>
          <w:p w14:paraId="7D8C42FC" w14:textId="795DD199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Search for a book by ID</w:t>
            </w:r>
          </w:p>
        </w:tc>
        <w:tc>
          <w:tcPr>
            <w:tcW w:w="3544" w:type="dxa"/>
          </w:tcPr>
          <w:p w14:paraId="30FB9E25" w14:textId="181824E8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The book should be found if it exists, otherwise, null should be returned.</w:t>
            </w:r>
          </w:p>
          <w:p w14:paraId="08F2C446" w14:textId="77777777" w:rsidR="00FE444A" w:rsidRPr="00FE444A" w:rsidRDefault="00FE444A" w:rsidP="00FE44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360C958" w14:textId="77777777" w:rsidR="003D5F9C" w:rsidRDefault="003D5F9C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</w:p>
          <w:p w14:paraId="131D8F97" w14:textId="7CC39993" w:rsidR="00FC0F00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As expected</w:t>
            </w:r>
          </w:p>
          <w:p w14:paraId="3C96A963" w14:textId="77777777" w:rsidR="00FC0F00" w:rsidRDefault="00FC0F00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</w:p>
          <w:p w14:paraId="64605552" w14:textId="3C8A06DC" w:rsidR="00FC0F00" w:rsidRDefault="00FC0F00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BC46792" w14:textId="6F0CD907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640021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5EB604DA" w14:textId="660DC4A3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68728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48479496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781B49F4" w14:textId="19D3BBEE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4506" w:type="dxa"/>
            <w:vAlign w:val="center"/>
          </w:tcPr>
          <w:p w14:paraId="49F10B5A" w14:textId="5C482714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Sort books in ascending order by name</w:t>
            </w:r>
          </w:p>
        </w:tc>
        <w:tc>
          <w:tcPr>
            <w:tcW w:w="3544" w:type="dxa"/>
          </w:tcPr>
          <w:p w14:paraId="3F4D6352" w14:textId="11F3BE24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Books should be sorted by id in ascending order.</w:t>
            </w:r>
          </w:p>
        </w:tc>
        <w:tc>
          <w:tcPr>
            <w:tcW w:w="2835" w:type="dxa"/>
          </w:tcPr>
          <w:p w14:paraId="16E822A6" w14:textId="3CBE2887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0E55985A" w14:textId="16325259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312606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6285F652" w14:textId="0B5263F6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204008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22E10874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7D1C0E70" w14:textId="6ADD667C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506" w:type="dxa"/>
            <w:vAlign w:val="center"/>
          </w:tcPr>
          <w:p w14:paraId="3862D79F" w14:textId="6D8C15FA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Sort books in descending order by name</w:t>
            </w:r>
          </w:p>
        </w:tc>
        <w:tc>
          <w:tcPr>
            <w:tcW w:w="3544" w:type="dxa"/>
          </w:tcPr>
          <w:p w14:paraId="42F6CF32" w14:textId="5F2B5957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Books should be sorted by id in descending order.</w:t>
            </w:r>
          </w:p>
        </w:tc>
        <w:tc>
          <w:tcPr>
            <w:tcW w:w="2835" w:type="dxa"/>
          </w:tcPr>
          <w:p w14:paraId="1177823D" w14:textId="25E134CD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39402F89" w14:textId="14708D73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714308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30CC262B" w14:textId="6D0FE739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21837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3D5F9C" w14:paraId="1142A367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5428C603" w14:textId="4AB198C2" w:rsidR="003D5F9C" w:rsidRDefault="00A7201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06" w:type="dxa"/>
            <w:vAlign w:val="center"/>
          </w:tcPr>
          <w:p w14:paraId="3B414592" w14:textId="233B9B18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Load books from JSON file</w:t>
            </w:r>
          </w:p>
        </w:tc>
        <w:tc>
          <w:tcPr>
            <w:tcW w:w="3544" w:type="dxa"/>
          </w:tcPr>
          <w:p w14:paraId="5216BBC5" w14:textId="79BFAFC8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The books should be loaded correctly from the JSON file and listed in the book list.</w:t>
            </w:r>
          </w:p>
        </w:tc>
        <w:tc>
          <w:tcPr>
            <w:tcW w:w="2835" w:type="dxa"/>
          </w:tcPr>
          <w:p w14:paraId="1DBAE49E" w14:textId="77777777" w:rsidR="006E5296" w:rsidRDefault="006E5296" w:rsidP="003D5F9C">
            <w:pPr>
              <w:ind w:firstLine="0"/>
            </w:pPr>
          </w:p>
          <w:p w14:paraId="4D2E4437" w14:textId="4F94E250" w:rsidR="003D5F9C" w:rsidRDefault="00FE444A" w:rsidP="003D5F9C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4F783C5C" w14:textId="3FE4E065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578041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02FBCF0C" w14:textId="5955E21E" w:rsidR="003D5F9C" w:rsidRDefault="003D5F9C" w:rsidP="00486E67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211748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B62A08" w14:paraId="7225BE2A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4EDD3FC0" w14:textId="232D240B" w:rsidR="00B62A08" w:rsidRDefault="00B62A08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06" w:type="dxa"/>
            <w:vAlign w:val="center"/>
          </w:tcPr>
          <w:p w14:paraId="18E39480" w14:textId="49030D5A" w:rsidR="00B62A08" w:rsidRDefault="00FE444A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Load resources from JSON file</w:t>
            </w:r>
          </w:p>
        </w:tc>
        <w:tc>
          <w:tcPr>
            <w:tcW w:w="3544" w:type="dxa"/>
          </w:tcPr>
          <w:p w14:paraId="6DC4AD9E" w14:textId="03AE9A3B" w:rsidR="00B62A08" w:rsidRDefault="00FE444A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The resources should be loaded correctly from the JSON file and listed in the resource list.</w:t>
            </w:r>
          </w:p>
        </w:tc>
        <w:tc>
          <w:tcPr>
            <w:tcW w:w="2835" w:type="dxa"/>
          </w:tcPr>
          <w:p w14:paraId="54D6CD75" w14:textId="77777777" w:rsidR="006E5296" w:rsidRDefault="006E5296" w:rsidP="00B62A08">
            <w:pPr>
              <w:ind w:firstLine="0"/>
            </w:pPr>
          </w:p>
          <w:p w14:paraId="2D456C4D" w14:textId="3C8BA8C8" w:rsidR="00B62A08" w:rsidRDefault="00FE444A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580165CF" w14:textId="5FA240C2" w:rsidR="00B62A08" w:rsidRDefault="00B62A08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705674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5B58A102" w14:textId="48ABA83D" w:rsidR="00B62A08" w:rsidRDefault="00B62A08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216249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B62A08" w14:paraId="5BC47A69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21221F9C" w14:textId="604E1895" w:rsidR="00B62A08" w:rsidRDefault="00B62A08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506" w:type="dxa"/>
            <w:vAlign w:val="center"/>
          </w:tcPr>
          <w:p w14:paraId="352365E9" w14:textId="74146215" w:rsidR="00B62A08" w:rsidRDefault="00FE444A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Save books to JSON file after adding a new book</w:t>
            </w:r>
          </w:p>
        </w:tc>
        <w:tc>
          <w:tcPr>
            <w:tcW w:w="3544" w:type="dxa"/>
          </w:tcPr>
          <w:p w14:paraId="2A096500" w14:textId="35716D51" w:rsidR="00B62A08" w:rsidRDefault="00FE444A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The new book should be saved correctly to the JSON file and listed in the book list after reloading the data.</w:t>
            </w:r>
          </w:p>
        </w:tc>
        <w:tc>
          <w:tcPr>
            <w:tcW w:w="2835" w:type="dxa"/>
          </w:tcPr>
          <w:p w14:paraId="7B02FC08" w14:textId="77777777" w:rsidR="006E5296" w:rsidRDefault="006E5296" w:rsidP="00B62A08">
            <w:pPr>
              <w:ind w:firstLine="0"/>
            </w:pPr>
          </w:p>
          <w:p w14:paraId="4574842C" w14:textId="7CE5127B" w:rsidR="00B62A08" w:rsidRDefault="00FE444A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6BCA110A" w14:textId="5436379F" w:rsidR="00B62A08" w:rsidRDefault="00B62A08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213920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444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21FF574A" w14:textId="41FCAB1D" w:rsidR="00B62A08" w:rsidRDefault="00B62A08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19404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8114C4" w14:paraId="540F01EC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78148C75" w14:textId="3B60CDDD" w:rsidR="008114C4" w:rsidRDefault="008114C4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</w:t>
            </w:r>
          </w:p>
        </w:tc>
        <w:tc>
          <w:tcPr>
            <w:tcW w:w="4506" w:type="dxa"/>
            <w:vAlign w:val="center"/>
          </w:tcPr>
          <w:p w14:paraId="475D4ED4" w14:textId="0381CB4C" w:rsidR="008114C4" w:rsidRDefault="008114C4" w:rsidP="00B62A08">
            <w:pPr>
              <w:ind w:firstLine="0"/>
            </w:pPr>
            <w:r>
              <w:t xml:space="preserve">Console Debugging with </w:t>
            </w:r>
            <w:r>
              <w:t>‘</w:t>
            </w:r>
            <w:r w:rsidRPr="008114C4">
              <w:t>var_dump()</w:t>
            </w:r>
            <w:r w:rsidRPr="008114C4">
              <w:t>’</w:t>
            </w:r>
          </w:p>
        </w:tc>
        <w:tc>
          <w:tcPr>
            <w:tcW w:w="3544" w:type="dxa"/>
          </w:tcPr>
          <w:p w14:paraId="61A5EB43" w14:textId="49407F62" w:rsidR="008114C4" w:rsidRPr="00F607C3" w:rsidRDefault="00F607C3" w:rsidP="00F607C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en-AU" w:bidi="ar-SA"/>
              </w:rPr>
            </w:pPr>
            <w:r>
              <w:t>‘</w:t>
            </w:r>
            <w:r w:rsidRPr="00F607C3">
              <w:t>var_dump()</w:t>
            </w:r>
            <w:r>
              <w:t>’</w:t>
            </w:r>
            <w:r w:rsidRPr="00F607C3">
              <w:t xml:space="preserve"> statements should provide detailed output of variables</w:t>
            </w:r>
            <w:r w:rsidRPr="00F607C3">
              <w:t xml:space="preserve"> and </w:t>
            </w:r>
            <w:r w:rsidRPr="00F607C3">
              <w:t>Debugging information should be documented.</w:t>
            </w:r>
          </w:p>
        </w:tc>
        <w:tc>
          <w:tcPr>
            <w:tcW w:w="2835" w:type="dxa"/>
          </w:tcPr>
          <w:p w14:paraId="0B55D9F4" w14:textId="77777777" w:rsidR="00F607C3" w:rsidRDefault="00F607C3" w:rsidP="00B62A08">
            <w:pPr>
              <w:ind w:firstLine="0"/>
            </w:pPr>
          </w:p>
          <w:p w14:paraId="353F57C9" w14:textId="77971C1C" w:rsidR="008114C4" w:rsidRDefault="00F607C3" w:rsidP="00B62A08">
            <w:pPr>
              <w:ind w:firstLine="0"/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00B580DF" w14:textId="118A2595" w:rsidR="00F607C3" w:rsidRDefault="00F607C3" w:rsidP="00F607C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8917265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5A1789D1" w14:textId="4A8C5AC5" w:rsidR="008114C4" w:rsidRDefault="00F607C3" w:rsidP="00F607C3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027405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  <w:tr w:rsidR="00F607C3" w14:paraId="741EB619" w14:textId="77777777" w:rsidTr="00486E67">
        <w:trPr>
          <w:trHeight w:val="413"/>
        </w:trPr>
        <w:tc>
          <w:tcPr>
            <w:tcW w:w="876" w:type="dxa"/>
            <w:vAlign w:val="center"/>
          </w:tcPr>
          <w:p w14:paraId="78F8C0EA" w14:textId="0F6F465B" w:rsidR="00F607C3" w:rsidRDefault="00F607C3" w:rsidP="00B62A08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506" w:type="dxa"/>
            <w:vAlign w:val="center"/>
          </w:tcPr>
          <w:p w14:paraId="7A0DD52E" w14:textId="16425094" w:rsidR="00F607C3" w:rsidRDefault="00F607C3" w:rsidP="00B62A08">
            <w:pPr>
              <w:ind w:firstLine="0"/>
            </w:pPr>
            <w:r>
              <w:t>Use of Constants</w:t>
            </w:r>
          </w:p>
        </w:tc>
        <w:tc>
          <w:tcPr>
            <w:tcW w:w="3544" w:type="dxa"/>
          </w:tcPr>
          <w:p w14:paraId="7FB82F6E" w14:textId="68763F5D" w:rsidR="00F607C3" w:rsidRDefault="00190682" w:rsidP="00F607C3">
            <w:pPr>
              <w:ind w:firstLine="0"/>
            </w:pPr>
            <w:r>
              <w:t>Fixed values should be defined as constants instead of being hardcoded.</w:t>
            </w:r>
          </w:p>
        </w:tc>
        <w:tc>
          <w:tcPr>
            <w:tcW w:w="2835" w:type="dxa"/>
          </w:tcPr>
          <w:p w14:paraId="58009A8D" w14:textId="2225EBCA" w:rsidR="00F607C3" w:rsidRDefault="00190682" w:rsidP="00B62A08">
            <w:pPr>
              <w:ind w:firstLine="0"/>
            </w:pPr>
            <w:r>
              <w:t>As expected</w:t>
            </w:r>
          </w:p>
        </w:tc>
        <w:tc>
          <w:tcPr>
            <w:tcW w:w="2126" w:type="dxa"/>
            <w:vAlign w:val="center"/>
          </w:tcPr>
          <w:p w14:paraId="3EE707DF" w14:textId="77777777" w:rsidR="00190682" w:rsidRDefault="00190682" w:rsidP="00190682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1479341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Pass</w:t>
            </w:r>
          </w:p>
          <w:p w14:paraId="2A35FC59" w14:textId="4025B9F9" w:rsidR="00F607C3" w:rsidRDefault="00190682" w:rsidP="00190682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183045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  Fail</w:t>
            </w:r>
          </w:p>
        </w:tc>
      </w:tr>
    </w:tbl>
    <w:p w14:paraId="6EED13C7" w14:textId="77777777" w:rsidR="00190682" w:rsidRDefault="00190682" w:rsidP="00B25913">
      <w:pPr>
        <w:ind w:firstLine="0"/>
        <w:rPr>
          <w:rFonts w:cstheme="minorHAnsi"/>
          <w:b/>
          <w:sz w:val="24"/>
          <w:szCs w:val="24"/>
        </w:rPr>
      </w:pPr>
    </w:p>
    <w:p w14:paraId="2B4DC2FC" w14:textId="3A97DC59" w:rsidR="00B25913" w:rsidRPr="00B25913" w:rsidRDefault="00B25913" w:rsidP="00B25913">
      <w:pPr>
        <w:ind w:firstLine="0"/>
        <w:rPr>
          <w:rFonts w:cstheme="minorHAnsi"/>
          <w:b/>
          <w:sz w:val="24"/>
          <w:szCs w:val="24"/>
        </w:rPr>
      </w:pPr>
      <w:r w:rsidRPr="00B25913">
        <w:rPr>
          <w:rFonts w:cstheme="minorHAnsi"/>
          <w:b/>
          <w:sz w:val="24"/>
          <w:szCs w:val="24"/>
        </w:rPr>
        <w:t>Notes/Comments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25913" w14:paraId="06163C3E" w14:textId="77777777" w:rsidTr="00B25913">
        <w:tc>
          <w:tcPr>
            <w:tcW w:w="13887" w:type="dxa"/>
          </w:tcPr>
          <w:p w14:paraId="29DE666D" w14:textId="77777777" w:rsidR="00B25913" w:rsidRDefault="00B25913">
            <w:pPr>
              <w:ind w:firstLine="0"/>
              <w:rPr>
                <w:rFonts w:cstheme="minorHAnsi"/>
                <w:sz w:val="24"/>
                <w:szCs w:val="24"/>
              </w:rPr>
            </w:pPr>
          </w:p>
          <w:p w14:paraId="741D239C" w14:textId="1AB424AF" w:rsidR="00B74A83" w:rsidRPr="00FE444A" w:rsidRDefault="00FE444A">
            <w:pPr>
              <w:ind w:firstLine="0"/>
            </w:pPr>
            <w:r w:rsidRPr="00FE444A">
              <w:t>All good as expected</w:t>
            </w:r>
          </w:p>
          <w:p w14:paraId="5E1536A7" w14:textId="77777777" w:rsidR="00B25913" w:rsidRDefault="00B25913">
            <w:pPr>
              <w:ind w:firstLine="0"/>
              <w:rPr>
                <w:rFonts w:cstheme="minorHAnsi"/>
                <w:sz w:val="24"/>
                <w:szCs w:val="24"/>
              </w:rPr>
            </w:pPr>
          </w:p>
          <w:p w14:paraId="25AD5803" w14:textId="616440C2" w:rsidR="00B25913" w:rsidRDefault="00B25913">
            <w:pPr>
              <w:ind w:firstLine="0"/>
              <w:rPr>
                <w:rFonts w:cstheme="minorHAnsi"/>
                <w:sz w:val="24"/>
                <w:szCs w:val="24"/>
              </w:rPr>
            </w:pPr>
          </w:p>
        </w:tc>
      </w:tr>
    </w:tbl>
    <w:p w14:paraId="2503A013" w14:textId="77777777" w:rsidR="00B25913" w:rsidRDefault="00B25913">
      <w:pPr>
        <w:rPr>
          <w:rFonts w:cstheme="minorHAnsi"/>
          <w:sz w:val="24"/>
          <w:szCs w:val="24"/>
        </w:rPr>
      </w:pPr>
    </w:p>
    <w:p w14:paraId="273E73D7" w14:textId="77777777" w:rsidR="003F796C" w:rsidRDefault="003F796C" w:rsidP="003F796C">
      <w:pPr>
        <w:ind w:firstLine="0"/>
        <w:rPr>
          <w:rFonts w:cstheme="minorHAnsi"/>
          <w:sz w:val="24"/>
          <w:szCs w:val="24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4673"/>
        <w:gridCol w:w="9072"/>
      </w:tblGrid>
      <w:tr w:rsidR="00F331B8" w14:paraId="24988E1C" w14:textId="77777777" w:rsidTr="00562B51">
        <w:trPr>
          <w:trHeight w:val="1185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1EEC64A" w14:textId="0140B8ED" w:rsidR="00F331B8" w:rsidRDefault="00562B51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Developer/Designer</w:t>
            </w:r>
            <w:r w:rsidR="000203AC">
              <w:rPr>
                <w:rFonts w:cstheme="minorHAnsi"/>
                <w:sz w:val="24"/>
                <w:szCs w:val="24"/>
              </w:rPr>
              <w:t xml:space="preserve"> </w:t>
            </w:r>
            <w:r w:rsidR="00F331B8">
              <w:rPr>
                <w:rFonts w:cstheme="minorHAnsi"/>
                <w:sz w:val="24"/>
                <w:szCs w:val="24"/>
              </w:rPr>
              <w:t>Signature</w:t>
            </w:r>
          </w:p>
        </w:tc>
        <w:tc>
          <w:tcPr>
            <w:tcW w:w="9072" w:type="dxa"/>
            <w:vAlign w:val="center"/>
          </w:tcPr>
          <w:p w14:paraId="6039CDC9" w14:textId="2AA69F72" w:rsidR="00F331B8" w:rsidRDefault="006E5296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Kate</w:t>
            </w:r>
          </w:p>
        </w:tc>
      </w:tr>
      <w:tr w:rsidR="00F331B8" w14:paraId="29D17157" w14:textId="77777777" w:rsidTr="00562B51">
        <w:trPr>
          <w:trHeight w:val="446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0B9085D7" w14:textId="2F3C3715" w:rsidR="00F331B8" w:rsidRDefault="00F331B8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  <w:r w:rsidR="00562B51">
              <w:rPr>
                <w:rFonts w:cstheme="minorHAnsi"/>
                <w:sz w:val="24"/>
                <w:szCs w:val="24"/>
              </w:rPr>
              <w:t xml:space="preserve"> of the developer/designer</w:t>
            </w:r>
          </w:p>
        </w:tc>
        <w:tc>
          <w:tcPr>
            <w:tcW w:w="9072" w:type="dxa"/>
            <w:vAlign w:val="center"/>
          </w:tcPr>
          <w:p w14:paraId="426B4F63" w14:textId="4E3A65CD" w:rsidR="00F331B8" w:rsidRDefault="006E5296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Kate</w:t>
            </w:r>
          </w:p>
        </w:tc>
      </w:tr>
      <w:tr w:rsidR="00F331B8" w14:paraId="5413E0F6" w14:textId="77777777" w:rsidTr="00562B51">
        <w:trPr>
          <w:trHeight w:val="462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2F5F16B" w14:textId="77777777" w:rsidR="00F331B8" w:rsidRDefault="00F331B8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9072" w:type="dxa"/>
            <w:vAlign w:val="center"/>
          </w:tcPr>
          <w:p w14:paraId="103B7568" w14:textId="089E23DE" w:rsidR="00F331B8" w:rsidRDefault="006E5296" w:rsidP="00760415">
            <w:pPr>
              <w:ind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06/06/2024</w:t>
            </w:r>
          </w:p>
        </w:tc>
      </w:tr>
    </w:tbl>
    <w:p w14:paraId="19AA1077" w14:textId="77777777" w:rsidR="000E7627" w:rsidRDefault="000E7627" w:rsidP="006E5296">
      <w:pPr>
        <w:ind w:firstLine="0"/>
        <w:rPr>
          <w:rFonts w:cstheme="minorHAnsi"/>
          <w:sz w:val="24"/>
          <w:szCs w:val="24"/>
        </w:rPr>
      </w:pPr>
    </w:p>
    <w:sectPr w:rsidR="000E7627" w:rsidSect="003F796C">
      <w:headerReference w:type="default" r:id="rId11"/>
      <w:footerReference w:type="default" r:id="rId12"/>
      <w:pgSz w:w="16838" w:h="11906" w:orient="landscape" w:code="9"/>
      <w:pgMar w:top="1134" w:right="1134" w:bottom="1134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EEC5A" w14:textId="77777777" w:rsidR="00FD5CBF" w:rsidRDefault="00FD5CBF">
      <w:r>
        <w:separator/>
      </w:r>
    </w:p>
  </w:endnote>
  <w:endnote w:type="continuationSeparator" w:id="0">
    <w:p w14:paraId="42A3DD3C" w14:textId="77777777" w:rsidR="00FD5CBF" w:rsidRDefault="00FD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theme="minorHAnsi"/>
      </w:rPr>
      <w:id w:val="340643499"/>
      <w:docPartObj>
        <w:docPartGallery w:val="Page Numbers (Top of Page)"/>
        <w:docPartUnique/>
      </w:docPartObj>
    </w:sdtPr>
    <w:sdtContent>
      <w:p w14:paraId="61C4CB72" w14:textId="77777777" w:rsidR="0083035B" w:rsidRPr="00B1233D" w:rsidRDefault="003F796C" w:rsidP="00A00F25">
        <w:pPr>
          <w:ind w:firstLine="0"/>
          <w:rPr>
            <w:rFonts w:cstheme="minorHAnsi"/>
          </w:rPr>
        </w:pPr>
        <w:r>
          <w:rPr>
            <w:rFonts w:cstheme="minorHAnsi"/>
          </w:rPr>
          <w:t>V</w:t>
        </w:r>
        <w:r w:rsidR="0083035B" w:rsidRPr="00B1233D">
          <w:rPr>
            <w:rFonts w:cstheme="minorHAnsi"/>
          </w:rPr>
          <w:t xml:space="preserve">ersion: </w:t>
        </w:r>
        <w:r>
          <w:rPr>
            <w:rFonts w:cstheme="minorHAnsi"/>
          </w:rPr>
          <w:t>1.0</w:t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>
          <w:rPr>
            <w:rFonts w:cstheme="minorHAnsi"/>
          </w:rPr>
          <w:tab/>
        </w:r>
        <w:r w:rsidR="0083035B" w:rsidRPr="00B1233D">
          <w:rPr>
            <w:rFonts w:cstheme="minorHAnsi"/>
          </w:rPr>
          <w:tab/>
        </w:r>
        <w:r w:rsidR="0083035B" w:rsidRPr="00B1233D">
          <w:rPr>
            <w:rFonts w:cstheme="minorHAnsi"/>
          </w:rPr>
          <w:tab/>
        </w:r>
        <w:r w:rsidR="00F331B8">
          <w:rPr>
            <w:rFonts w:cstheme="minorHAnsi"/>
          </w:rPr>
          <w:tab/>
        </w:r>
        <w:r w:rsidR="00F331B8">
          <w:rPr>
            <w:rFonts w:cstheme="minorHAnsi"/>
          </w:rPr>
          <w:tab/>
        </w:r>
        <w:r w:rsidR="00F331B8">
          <w:rPr>
            <w:rFonts w:cstheme="minorHAnsi"/>
          </w:rPr>
          <w:tab/>
        </w:r>
        <w:r w:rsidR="00F331B8">
          <w:rPr>
            <w:rFonts w:cstheme="minorHAnsi"/>
          </w:rPr>
          <w:tab/>
        </w:r>
        <w:r w:rsidR="00F331B8">
          <w:rPr>
            <w:rFonts w:cstheme="minorHAnsi"/>
          </w:rPr>
          <w:tab/>
        </w:r>
        <w:r w:rsidR="00F331B8">
          <w:rPr>
            <w:rFonts w:cstheme="minorHAnsi"/>
          </w:rPr>
          <w:tab/>
        </w:r>
        <w:r w:rsidR="0083035B" w:rsidRPr="00B1233D">
          <w:rPr>
            <w:rFonts w:cstheme="minorHAnsi"/>
          </w:rPr>
          <w:t xml:space="preserve">Page </w:t>
        </w:r>
        <w:r w:rsidR="00D62754" w:rsidRPr="00B1233D">
          <w:rPr>
            <w:rFonts w:cstheme="minorHAnsi"/>
          </w:rPr>
          <w:fldChar w:fldCharType="begin"/>
        </w:r>
        <w:r w:rsidR="0083035B" w:rsidRPr="00B1233D">
          <w:rPr>
            <w:rFonts w:cstheme="minorHAnsi"/>
          </w:rPr>
          <w:instrText xml:space="preserve"> PAGE </w:instrText>
        </w:r>
        <w:r w:rsidR="00D62754" w:rsidRPr="00B1233D">
          <w:rPr>
            <w:rFonts w:cstheme="minorHAnsi"/>
          </w:rPr>
          <w:fldChar w:fldCharType="separate"/>
        </w:r>
        <w:r w:rsidR="00585985">
          <w:rPr>
            <w:rFonts w:cstheme="minorHAnsi"/>
            <w:noProof/>
          </w:rPr>
          <w:t>2</w:t>
        </w:r>
        <w:r w:rsidR="00D62754" w:rsidRPr="00B1233D">
          <w:rPr>
            <w:rFonts w:cstheme="minorHAnsi"/>
          </w:rPr>
          <w:fldChar w:fldCharType="end"/>
        </w:r>
        <w:r w:rsidR="0083035B" w:rsidRPr="00B1233D">
          <w:rPr>
            <w:rFonts w:cstheme="minorHAnsi"/>
          </w:rPr>
          <w:t xml:space="preserve"> of </w:t>
        </w:r>
        <w:r w:rsidR="00D62754" w:rsidRPr="00B1233D">
          <w:rPr>
            <w:rFonts w:cstheme="minorHAnsi"/>
          </w:rPr>
          <w:fldChar w:fldCharType="begin"/>
        </w:r>
        <w:r w:rsidR="0083035B" w:rsidRPr="00B1233D">
          <w:rPr>
            <w:rFonts w:cstheme="minorHAnsi"/>
          </w:rPr>
          <w:instrText xml:space="preserve"> NUMPAGES  </w:instrText>
        </w:r>
        <w:r w:rsidR="00D62754" w:rsidRPr="00B1233D">
          <w:rPr>
            <w:rFonts w:cstheme="minorHAnsi"/>
          </w:rPr>
          <w:fldChar w:fldCharType="separate"/>
        </w:r>
        <w:r w:rsidR="00585985">
          <w:rPr>
            <w:rFonts w:cstheme="minorHAnsi"/>
            <w:noProof/>
          </w:rPr>
          <w:t>2</w:t>
        </w:r>
        <w:r w:rsidR="00D62754" w:rsidRPr="00B1233D">
          <w:rPr>
            <w:rFonts w:cstheme="minorHAnsi"/>
          </w:rPr>
          <w:fldChar w:fldCharType="end"/>
        </w:r>
      </w:p>
    </w:sdtContent>
  </w:sdt>
  <w:p w14:paraId="55BDC841" w14:textId="77777777" w:rsidR="0083035B" w:rsidRPr="00B1233D" w:rsidRDefault="0083035B" w:rsidP="00D92C68">
    <w:pPr>
      <w:pStyle w:val="Footer"/>
      <w:rPr>
        <w:rFonts w:cstheme="min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50669" w14:textId="77777777" w:rsidR="00FD5CBF" w:rsidRDefault="00FD5CBF">
      <w:r>
        <w:separator/>
      </w:r>
    </w:p>
  </w:footnote>
  <w:footnote w:type="continuationSeparator" w:id="0">
    <w:p w14:paraId="67A0C56B" w14:textId="77777777" w:rsidR="00FD5CBF" w:rsidRDefault="00FD5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7"/>
      <w:gridCol w:w="5245"/>
    </w:tblGrid>
    <w:tr w:rsidR="00B1233D" w14:paraId="24FE491D" w14:textId="77777777" w:rsidTr="00B16F26">
      <w:trPr>
        <w:trHeight w:val="249"/>
      </w:trPr>
      <w:tc>
        <w:tcPr>
          <w:tcW w:w="8647" w:type="dxa"/>
          <w:vAlign w:val="bottom"/>
        </w:tcPr>
        <w:p w14:paraId="39D8D406" w14:textId="5F9C62E9" w:rsidR="00B1233D" w:rsidRPr="00611B22" w:rsidRDefault="00613A73" w:rsidP="00B16F26">
          <w:pPr>
            <w:pStyle w:val="Header"/>
            <w:tabs>
              <w:tab w:val="left" w:pos="4210"/>
            </w:tabs>
            <w:ind w:firstLine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Software</w:t>
          </w:r>
          <w:r w:rsidR="00DB2180">
            <w:rPr>
              <w:b/>
              <w:sz w:val="36"/>
              <w:szCs w:val="36"/>
            </w:rPr>
            <w:t xml:space="preserve"> Testing &amp; Validation </w:t>
          </w:r>
          <w:r w:rsidR="00B1233D" w:rsidRPr="00611B22">
            <w:rPr>
              <w:b/>
              <w:sz w:val="36"/>
              <w:szCs w:val="36"/>
            </w:rPr>
            <w:tab/>
          </w:r>
        </w:p>
      </w:tc>
      <w:tc>
        <w:tcPr>
          <w:tcW w:w="5245" w:type="dxa"/>
        </w:tcPr>
        <w:p w14:paraId="4E4AC1EC" w14:textId="77777777" w:rsidR="00B1233D" w:rsidRPr="00B1233D" w:rsidRDefault="00B1233D" w:rsidP="00B1233D">
          <w:pPr>
            <w:pStyle w:val="Header"/>
            <w:tabs>
              <w:tab w:val="left" w:pos="4210"/>
            </w:tabs>
            <w:ind w:firstLine="0"/>
            <w:jc w:val="right"/>
            <w:rPr>
              <w:i/>
              <w:sz w:val="72"/>
              <w:szCs w:val="72"/>
            </w:rPr>
          </w:pPr>
          <w:r w:rsidRPr="00B1233D">
            <w:rPr>
              <w:i/>
              <w:color w:val="C0504D" w:themeColor="accent2"/>
              <w:sz w:val="72"/>
              <w:szCs w:val="72"/>
            </w:rPr>
            <w:t>Super</w:t>
          </w:r>
          <w:r w:rsidRPr="00B1233D">
            <w:rPr>
              <w:b/>
              <w:i/>
              <w:color w:val="C0504D" w:themeColor="accent2"/>
              <w:sz w:val="72"/>
              <w:szCs w:val="72"/>
            </w:rPr>
            <w:t>FAST</w:t>
          </w:r>
          <w:r w:rsidRPr="00B1233D">
            <w:rPr>
              <w:i/>
              <w:color w:val="C0504D" w:themeColor="accent2"/>
              <w:sz w:val="72"/>
              <w:szCs w:val="72"/>
            </w:rPr>
            <w:t xml:space="preserve"> </w:t>
          </w:r>
          <w:r w:rsidRPr="00B1233D">
            <w:rPr>
              <w:b/>
              <w:i/>
              <w:color w:val="0070C0"/>
              <w:sz w:val="72"/>
              <w:szCs w:val="72"/>
            </w:rPr>
            <w:t>IT</w:t>
          </w:r>
        </w:p>
      </w:tc>
    </w:tr>
  </w:tbl>
  <w:p w14:paraId="4A4790DC" w14:textId="77777777" w:rsidR="0083035B" w:rsidRDefault="0083035B" w:rsidP="00A25AC6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062D"/>
    <w:multiLevelType w:val="hybridMultilevel"/>
    <w:tmpl w:val="142C61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21F97"/>
    <w:multiLevelType w:val="multilevel"/>
    <w:tmpl w:val="2F32055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FB6ADD"/>
    <w:multiLevelType w:val="hybridMultilevel"/>
    <w:tmpl w:val="67A21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046"/>
    <w:multiLevelType w:val="hybridMultilevel"/>
    <w:tmpl w:val="8630513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27352"/>
    <w:multiLevelType w:val="hybridMultilevel"/>
    <w:tmpl w:val="E30610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73108"/>
    <w:multiLevelType w:val="hybridMultilevel"/>
    <w:tmpl w:val="C494E2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F5927"/>
    <w:multiLevelType w:val="hybridMultilevel"/>
    <w:tmpl w:val="48D2F754"/>
    <w:lvl w:ilvl="0" w:tplc="179CFB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9C9"/>
    <w:multiLevelType w:val="multilevel"/>
    <w:tmpl w:val="3FB67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114D63"/>
    <w:multiLevelType w:val="hybridMultilevel"/>
    <w:tmpl w:val="1E921A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DF6EFB"/>
    <w:multiLevelType w:val="hybridMultilevel"/>
    <w:tmpl w:val="28BAE4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12" w15:restartNumberingAfterBreak="0">
    <w:nsid w:val="2C02104D"/>
    <w:multiLevelType w:val="hybridMultilevel"/>
    <w:tmpl w:val="FB8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03A4E"/>
    <w:multiLevelType w:val="hybridMultilevel"/>
    <w:tmpl w:val="67A215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3F39F1"/>
    <w:multiLevelType w:val="hybridMultilevel"/>
    <w:tmpl w:val="A2DE9106"/>
    <w:lvl w:ilvl="0" w:tplc="28220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6" w15:restartNumberingAfterBreak="0">
    <w:nsid w:val="4EBB1DE4"/>
    <w:multiLevelType w:val="multilevel"/>
    <w:tmpl w:val="C50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F0251BD"/>
    <w:multiLevelType w:val="multilevel"/>
    <w:tmpl w:val="03AC5E4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60361"/>
    <w:multiLevelType w:val="multilevel"/>
    <w:tmpl w:val="979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5B6198"/>
    <w:multiLevelType w:val="multilevel"/>
    <w:tmpl w:val="7A72D6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C9D461A"/>
    <w:multiLevelType w:val="multilevel"/>
    <w:tmpl w:val="4E9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EED7D2B"/>
    <w:multiLevelType w:val="multilevel"/>
    <w:tmpl w:val="5D8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FC1286F"/>
    <w:multiLevelType w:val="hybridMultilevel"/>
    <w:tmpl w:val="A7527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A3FC8"/>
    <w:multiLevelType w:val="hybridMultilevel"/>
    <w:tmpl w:val="CA78E8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3E6619"/>
    <w:multiLevelType w:val="hybridMultilevel"/>
    <w:tmpl w:val="C494E2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0B5EE8"/>
    <w:multiLevelType w:val="hybridMultilevel"/>
    <w:tmpl w:val="8630513C"/>
    <w:lvl w:ilvl="0" w:tplc="0C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4B69F1"/>
    <w:multiLevelType w:val="hybridMultilevel"/>
    <w:tmpl w:val="46EE89B2"/>
    <w:lvl w:ilvl="0" w:tplc="DF38E4E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26268"/>
    <w:multiLevelType w:val="hybridMultilevel"/>
    <w:tmpl w:val="86305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E76AC"/>
    <w:multiLevelType w:val="multilevel"/>
    <w:tmpl w:val="2F32055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5230E28"/>
    <w:multiLevelType w:val="hybridMultilevel"/>
    <w:tmpl w:val="4A9E1AE2"/>
    <w:lvl w:ilvl="0" w:tplc="89F8664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35E5B"/>
    <w:multiLevelType w:val="hybridMultilevel"/>
    <w:tmpl w:val="AD54ECB6"/>
    <w:lvl w:ilvl="0" w:tplc="972CD96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16603A"/>
    <w:multiLevelType w:val="multilevel"/>
    <w:tmpl w:val="CF5C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7ED62C26"/>
    <w:multiLevelType w:val="hybridMultilevel"/>
    <w:tmpl w:val="A2DE9106"/>
    <w:lvl w:ilvl="0" w:tplc="28220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43014">
    <w:abstractNumId w:val="15"/>
  </w:num>
  <w:num w:numId="2" w16cid:durableId="973411137">
    <w:abstractNumId w:val="11"/>
  </w:num>
  <w:num w:numId="3" w16cid:durableId="1246113514">
    <w:abstractNumId w:val="25"/>
  </w:num>
  <w:num w:numId="4" w16cid:durableId="1855654421">
    <w:abstractNumId w:val="3"/>
  </w:num>
  <w:num w:numId="5" w16cid:durableId="60450506">
    <w:abstractNumId w:val="0"/>
  </w:num>
  <w:num w:numId="6" w16cid:durableId="1101099474">
    <w:abstractNumId w:val="26"/>
  </w:num>
  <w:num w:numId="7" w16cid:durableId="1053771257">
    <w:abstractNumId w:val="27"/>
  </w:num>
  <w:num w:numId="8" w16cid:durableId="1683780173">
    <w:abstractNumId w:val="31"/>
  </w:num>
  <w:num w:numId="9" w16cid:durableId="1917133862">
    <w:abstractNumId w:val="16"/>
  </w:num>
  <w:num w:numId="10" w16cid:durableId="805317154">
    <w:abstractNumId w:val="20"/>
  </w:num>
  <w:num w:numId="11" w16cid:durableId="1866552342">
    <w:abstractNumId w:val="7"/>
  </w:num>
  <w:num w:numId="12" w16cid:durableId="1861119929">
    <w:abstractNumId w:val="17"/>
  </w:num>
  <w:num w:numId="13" w16cid:durableId="448858401">
    <w:abstractNumId w:val="19"/>
  </w:num>
  <w:num w:numId="14" w16cid:durableId="559243544">
    <w:abstractNumId w:val="21"/>
  </w:num>
  <w:num w:numId="15" w16cid:durableId="35014184">
    <w:abstractNumId w:val="1"/>
  </w:num>
  <w:num w:numId="16" w16cid:durableId="503783137">
    <w:abstractNumId w:val="28"/>
  </w:num>
  <w:num w:numId="17" w16cid:durableId="374237430">
    <w:abstractNumId w:val="22"/>
  </w:num>
  <w:num w:numId="18" w16cid:durableId="2006856057">
    <w:abstractNumId w:val="12"/>
  </w:num>
  <w:num w:numId="19" w16cid:durableId="424157866">
    <w:abstractNumId w:val="32"/>
  </w:num>
  <w:num w:numId="20" w16cid:durableId="1188524641">
    <w:abstractNumId w:val="6"/>
  </w:num>
  <w:num w:numId="21" w16cid:durableId="853148209">
    <w:abstractNumId w:val="14"/>
  </w:num>
  <w:num w:numId="22" w16cid:durableId="1782216114">
    <w:abstractNumId w:val="4"/>
  </w:num>
  <w:num w:numId="23" w16cid:durableId="813525282">
    <w:abstractNumId w:val="18"/>
  </w:num>
  <w:num w:numId="24" w16cid:durableId="996298401">
    <w:abstractNumId w:val="13"/>
  </w:num>
  <w:num w:numId="25" w16cid:durableId="1453595863">
    <w:abstractNumId w:val="2"/>
  </w:num>
  <w:num w:numId="26" w16cid:durableId="1609242122">
    <w:abstractNumId w:val="8"/>
  </w:num>
  <w:num w:numId="27" w16cid:durableId="1770858118">
    <w:abstractNumId w:val="10"/>
  </w:num>
  <w:num w:numId="28" w16cid:durableId="125198773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 w16cid:durableId="605239383">
    <w:abstractNumId w:val="9"/>
  </w:num>
  <w:num w:numId="30" w16cid:durableId="1209420150">
    <w:abstractNumId w:val="23"/>
  </w:num>
  <w:num w:numId="31" w16cid:durableId="1287926861">
    <w:abstractNumId w:val="5"/>
  </w:num>
  <w:num w:numId="32" w16cid:durableId="355010714">
    <w:abstractNumId w:val="24"/>
  </w:num>
  <w:num w:numId="33" w16cid:durableId="1916083541">
    <w:abstractNumId w:val="29"/>
  </w:num>
  <w:num w:numId="34" w16cid:durableId="1793556087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sDCxsDAzNjK2tDRU0lEKTi0uzszPAykwNKgFAC7+2LstAAAA"/>
  </w:docVars>
  <w:rsids>
    <w:rsidRoot w:val="009136C0"/>
    <w:rsid w:val="00000EE7"/>
    <w:rsid w:val="0000626F"/>
    <w:rsid w:val="00007089"/>
    <w:rsid w:val="00010480"/>
    <w:rsid w:val="000203AC"/>
    <w:rsid w:val="00031F88"/>
    <w:rsid w:val="0003767D"/>
    <w:rsid w:val="00040A68"/>
    <w:rsid w:val="000426EC"/>
    <w:rsid w:val="000777EC"/>
    <w:rsid w:val="00081E61"/>
    <w:rsid w:val="00085CF5"/>
    <w:rsid w:val="00092E3E"/>
    <w:rsid w:val="00095A51"/>
    <w:rsid w:val="000972A0"/>
    <w:rsid w:val="000A1DED"/>
    <w:rsid w:val="000A4554"/>
    <w:rsid w:val="000B0850"/>
    <w:rsid w:val="000C4479"/>
    <w:rsid w:val="000C7DEC"/>
    <w:rsid w:val="000D4E53"/>
    <w:rsid w:val="000E63E2"/>
    <w:rsid w:val="000E7364"/>
    <w:rsid w:val="000E7627"/>
    <w:rsid w:val="000F67EB"/>
    <w:rsid w:val="001008CD"/>
    <w:rsid w:val="0010128E"/>
    <w:rsid w:val="001019CB"/>
    <w:rsid w:val="001047AF"/>
    <w:rsid w:val="001047F0"/>
    <w:rsid w:val="00111880"/>
    <w:rsid w:val="001132CB"/>
    <w:rsid w:val="00116B42"/>
    <w:rsid w:val="00125925"/>
    <w:rsid w:val="001318E1"/>
    <w:rsid w:val="00141EDB"/>
    <w:rsid w:val="00144422"/>
    <w:rsid w:val="00146260"/>
    <w:rsid w:val="00160F00"/>
    <w:rsid w:val="00182492"/>
    <w:rsid w:val="001832DB"/>
    <w:rsid w:val="00183C70"/>
    <w:rsid w:val="0018691A"/>
    <w:rsid w:val="00190682"/>
    <w:rsid w:val="00196522"/>
    <w:rsid w:val="0019747A"/>
    <w:rsid w:val="001A04AE"/>
    <w:rsid w:val="001A28DF"/>
    <w:rsid w:val="001A5DE8"/>
    <w:rsid w:val="001B4C7A"/>
    <w:rsid w:val="001B537C"/>
    <w:rsid w:val="001C1CBD"/>
    <w:rsid w:val="001D1452"/>
    <w:rsid w:val="001E22DD"/>
    <w:rsid w:val="001E26BF"/>
    <w:rsid w:val="001E62CA"/>
    <w:rsid w:val="001F072A"/>
    <w:rsid w:val="001F53CD"/>
    <w:rsid w:val="00201CED"/>
    <w:rsid w:val="00203277"/>
    <w:rsid w:val="00203449"/>
    <w:rsid w:val="0020415F"/>
    <w:rsid w:val="00214A0A"/>
    <w:rsid w:val="00215BB3"/>
    <w:rsid w:val="00225844"/>
    <w:rsid w:val="002362B3"/>
    <w:rsid w:val="0023786A"/>
    <w:rsid w:val="00245D5D"/>
    <w:rsid w:val="0024767F"/>
    <w:rsid w:val="00252056"/>
    <w:rsid w:val="00252BA2"/>
    <w:rsid w:val="00271311"/>
    <w:rsid w:val="00275D35"/>
    <w:rsid w:val="00281389"/>
    <w:rsid w:val="00284F2F"/>
    <w:rsid w:val="00290B3A"/>
    <w:rsid w:val="00293329"/>
    <w:rsid w:val="00296632"/>
    <w:rsid w:val="002B3733"/>
    <w:rsid w:val="002C2A05"/>
    <w:rsid w:val="002E100A"/>
    <w:rsid w:val="002F2BDE"/>
    <w:rsid w:val="002F4FDA"/>
    <w:rsid w:val="0030526A"/>
    <w:rsid w:val="003278F5"/>
    <w:rsid w:val="00327C44"/>
    <w:rsid w:val="00330564"/>
    <w:rsid w:val="00331DF7"/>
    <w:rsid w:val="00365DB7"/>
    <w:rsid w:val="00376B44"/>
    <w:rsid w:val="00376D5F"/>
    <w:rsid w:val="00391978"/>
    <w:rsid w:val="0039490D"/>
    <w:rsid w:val="00395598"/>
    <w:rsid w:val="0039570F"/>
    <w:rsid w:val="003A6EE5"/>
    <w:rsid w:val="003B4165"/>
    <w:rsid w:val="003B4EE8"/>
    <w:rsid w:val="003C4755"/>
    <w:rsid w:val="003C6AB0"/>
    <w:rsid w:val="003D154E"/>
    <w:rsid w:val="003D4E3C"/>
    <w:rsid w:val="003D5C5E"/>
    <w:rsid w:val="003D5F9C"/>
    <w:rsid w:val="003F5A96"/>
    <w:rsid w:val="003F69BE"/>
    <w:rsid w:val="003F71EC"/>
    <w:rsid w:val="003F796C"/>
    <w:rsid w:val="004008C8"/>
    <w:rsid w:val="004371EB"/>
    <w:rsid w:val="0047040C"/>
    <w:rsid w:val="00471697"/>
    <w:rsid w:val="004824F1"/>
    <w:rsid w:val="00486E67"/>
    <w:rsid w:val="004C193C"/>
    <w:rsid w:val="004C69D4"/>
    <w:rsid w:val="004F45CC"/>
    <w:rsid w:val="004F4C4E"/>
    <w:rsid w:val="00511B25"/>
    <w:rsid w:val="00523253"/>
    <w:rsid w:val="00523BDB"/>
    <w:rsid w:val="00525C2E"/>
    <w:rsid w:val="005313AF"/>
    <w:rsid w:val="00543A01"/>
    <w:rsid w:val="00557779"/>
    <w:rsid w:val="00562B51"/>
    <w:rsid w:val="0056791E"/>
    <w:rsid w:val="00585080"/>
    <w:rsid w:val="0058548A"/>
    <w:rsid w:val="005854FF"/>
    <w:rsid w:val="00585985"/>
    <w:rsid w:val="00587709"/>
    <w:rsid w:val="0059188F"/>
    <w:rsid w:val="005939C1"/>
    <w:rsid w:val="0059763A"/>
    <w:rsid w:val="005A3BA4"/>
    <w:rsid w:val="005B58A7"/>
    <w:rsid w:val="005C6F2B"/>
    <w:rsid w:val="005D72BA"/>
    <w:rsid w:val="005E15A7"/>
    <w:rsid w:val="005E41A8"/>
    <w:rsid w:val="00602C0E"/>
    <w:rsid w:val="00607FC0"/>
    <w:rsid w:val="00611B22"/>
    <w:rsid w:val="00613A73"/>
    <w:rsid w:val="006244C9"/>
    <w:rsid w:val="006350C3"/>
    <w:rsid w:val="0063561D"/>
    <w:rsid w:val="006405A1"/>
    <w:rsid w:val="00646D8D"/>
    <w:rsid w:val="0066512E"/>
    <w:rsid w:val="00666156"/>
    <w:rsid w:val="0066638D"/>
    <w:rsid w:val="00670C97"/>
    <w:rsid w:val="00671D0A"/>
    <w:rsid w:val="006805DD"/>
    <w:rsid w:val="0069278C"/>
    <w:rsid w:val="006930F6"/>
    <w:rsid w:val="006963C0"/>
    <w:rsid w:val="00697861"/>
    <w:rsid w:val="006A6018"/>
    <w:rsid w:val="006D398A"/>
    <w:rsid w:val="006D5EE7"/>
    <w:rsid w:val="006E460D"/>
    <w:rsid w:val="006E5296"/>
    <w:rsid w:val="006E5EA4"/>
    <w:rsid w:val="0070251F"/>
    <w:rsid w:val="00705EDE"/>
    <w:rsid w:val="007061C2"/>
    <w:rsid w:val="00711C34"/>
    <w:rsid w:val="0071360B"/>
    <w:rsid w:val="007212AF"/>
    <w:rsid w:val="00724B2B"/>
    <w:rsid w:val="007309D7"/>
    <w:rsid w:val="00734A69"/>
    <w:rsid w:val="007358C7"/>
    <w:rsid w:val="00757E0F"/>
    <w:rsid w:val="0077115D"/>
    <w:rsid w:val="0079345B"/>
    <w:rsid w:val="00797F5E"/>
    <w:rsid w:val="007A12AA"/>
    <w:rsid w:val="007C107C"/>
    <w:rsid w:val="007C44A2"/>
    <w:rsid w:val="007D3466"/>
    <w:rsid w:val="007D4C2D"/>
    <w:rsid w:val="007E38B0"/>
    <w:rsid w:val="008114C4"/>
    <w:rsid w:val="00815215"/>
    <w:rsid w:val="008275BD"/>
    <w:rsid w:val="0083035B"/>
    <w:rsid w:val="00846549"/>
    <w:rsid w:val="008505AE"/>
    <w:rsid w:val="00853E01"/>
    <w:rsid w:val="0086590E"/>
    <w:rsid w:val="00872D7B"/>
    <w:rsid w:val="00876537"/>
    <w:rsid w:val="0088766B"/>
    <w:rsid w:val="008B31F9"/>
    <w:rsid w:val="008B58DB"/>
    <w:rsid w:val="008B7364"/>
    <w:rsid w:val="008B7DFB"/>
    <w:rsid w:val="008C1A09"/>
    <w:rsid w:val="008C3081"/>
    <w:rsid w:val="008C43F3"/>
    <w:rsid w:val="008C691B"/>
    <w:rsid w:val="008C7AB2"/>
    <w:rsid w:val="008D2506"/>
    <w:rsid w:val="008D27FB"/>
    <w:rsid w:val="008E64C7"/>
    <w:rsid w:val="008F58FC"/>
    <w:rsid w:val="008F7139"/>
    <w:rsid w:val="009102B4"/>
    <w:rsid w:val="009136C0"/>
    <w:rsid w:val="00916FEA"/>
    <w:rsid w:val="009214FB"/>
    <w:rsid w:val="00922B62"/>
    <w:rsid w:val="00927D32"/>
    <w:rsid w:val="00932673"/>
    <w:rsid w:val="009551D3"/>
    <w:rsid w:val="00956EEB"/>
    <w:rsid w:val="00963AA6"/>
    <w:rsid w:val="00964C25"/>
    <w:rsid w:val="00965853"/>
    <w:rsid w:val="0098212C"/>
    <w:rsid w:val="0098527C"/>
    <w:rsid w:val="009A5C55"/>
    <w:rsid w:val="009B54B5"/>
    <w:rsid w:val="009B68FC"/>
    <w:rsid w:val="009D6873"/>
    <w:rsid w:val="009E5A8D"/>
    <w:rsid w:val="009F575B"/>
    <w:rsid w:val="009F5952"/>
    <w:rsid w:val="00A00231"/>
    <w:rsid w:val="00A00F25"/>
    <w:rsid w:val="00A155F1"/>
    <w:rsid w:val="00A244ED"/>
    <w:rsid w:val="00A25AC6"/>
    <w:rsid w:val="00A5726A"/>
    <w:rsid w:val="00A64A0F"/>
    <w:rsid w:val="00A7201A"/>
    <w:rsid w:val="00A7388D"/>
    <w:rsid w:val="00A803FC"/>
    <w:rsid w:val="00A843EC"/>
    <w:rsid w:val="00A85538"/>
    <w:rsid w:val="00A95D1C"/>
    <w:rsid w:val="00AB4A27"/>
    <w:rsid w:val="00AB6436"/>
    <w:rsid w:val="00AC0488"/>
    <w:rsid w:val="00AC411E"/>
    <w:rsid w:val="00AC413C"/>
    <w:rsid w:val="00AD2017"/>
    <w:rsid w:val="00AD4BD2"/>
    <w:rsid w:val="00AD637B"/>
    <w:rsid w:val="00AD6BE4"/>
    <w:rsid w:val="00AF0E73"/>
    <w:rsid w:val="00B0056F"/>
    <w:rsid w:val="00B02777"/>
    <w:rsid w:val="00B03F23"/>
    <w:rsid w:val="00B05026"/>
    <w:rsid w:val="00B1233D"/>
    <w:rsid w:val="00B16F26"/>
    <w:rsid w:val="00B25913"/>
    <w:rsid w:val="00B25D98"/>
    <w:rsid w:val="00B4032D"/>
    <w:rsid w:val="00B45F99"/>
    <w:rsid w:val="00B60628"/>
    <w:rsid w:val="00B61FA9"/>
    <w:rsid w:val="00B62A08"/>
    <w:rsid w:val="00B64C5A"/>
    <w:rsid w:val="00B72FD2"/>
    <w:rsid w:val="00B74A83"/>
    <w:rsid w:val="00B80C2A"/>
    <w:rsid w:val="00B84893"/>
    <w:rsid w:val="00B913EC"/>
    <w:rsid w:val="00BC06FF"/>
    <w:rsid w:val="00BD0339"/>
    <w:rsid w:val="00BF09AE"/>
    <w:rsid w:val="00BF17DD"/>
    <w:rsid w:val="00BF6F8B"/>
    <w:rsid w:val="00C01CBD"/>
    <w:rsid w:val="00C07E23"/>
    <w:rsid w:val="00C22E8B"/>
    <w:rsid w:val="00C24992"/>
    <w:rsid w:val="00C30142"/>
    <w:rsid w:val="00C51D61"/>
    <w:rsid w:val="00C553FC"/>
    <w:rsid w:val="00C57ED9"/>
    <w:rsid w:val="00C648D0"/>
    <w:rsid w:val="00C65AB2"/>
    <w:rsid w:val="00C72F98"/>
    <w:rsid w:val="00C879C4"/>
    <w:rsid w:val="00C91298"/>
    <w:rsid w:val="00CA1330"/>
    <w:rsid w:val="00CC6FC0"/>
    <w:rsid w:val="00CD5A6E"/>
    <w:rsid w:val="00CE456E"/>
    <w:rsid w:val="00CF133C"/>
    <w:rsid w:val="00CF7F2B"/>
    <w:rsid w:val="00D325DD"/>
    <w:rsid w:val="00D34180"/>
    <w:rsid w:val="00D358DD"/>
    <w:rsid w:val="00D47A88"/>
    <w:rsid w:val="00D52536"/>
    <w:rsid w:val="00D62754"/>
    <w:rsid w:val="00D65E1B"/>
    <w:rsid w:val="00D71EBD"/>
    <w:rsid w:val="00D75AC9"/>
    <w:rsid w:val="00D87DD8"/>
    <w:rsid w:val="00D92C68"/>
    <w:rsid w:val="00DB2180"/>
    <w:rsid w:val="00DC379A"/>
    <w:rsid w:val="00DC43FD"/>
    <w:rsid w:val="00DC5FA2"/>
    <w:rsid w:val="00DD5095"/>
    <w:rsid w:val="00DE32AD"/>
    <w:rsid w:val="00DE4473"/>
    <w:rsid w:val="00DF1523"/>
    <w:rsid w:val="00E10DA0"/>
    <w:rsid w:val="00E12F6F"/>
    <w:rsid w:val="00E13FF5"/>
    <w:rsid w:val="00E1665B"/>
    <w:rsid w:val="00E2590C"/>
    <w:rsid w:val="00E34D88"/>
    <w:rsid w:val="00E4086E"/>
    <w:rsid w:val="00E544F3"/>
    <w:rsid w:val="00E54ABA"/>
    <w:rsid w:val="00E65E91"/>
    <w:rsid w:val="00E75610"/>
    <w:rsid w:val="00E759A5"/>
    <w:rsid w:val="00E835CF"/>
    <w:rsid w:val="00E83A00"/>
    <w:rsid w:val="00E9401D"/>
    <w:rsid w:val="00EB671E"/>
    <w:rsid w:val="00EC0592"/>
    <w:rsid w:val="00EC0BAD"/>
    <w:rsid w:val="00ED0C7E"/>
    <w:rsid w:val="00ED2982"/>
    <w:rsid w:val="00F00C7F"/>
    <w:rsid w:val="00F2018C"/>
    <w:rsid w:val="00F264F5"/>
    <w:rsid w:val="00F331B8"/>
    <w:rsid w:val="00F334AF"/>
    <w:rsid w:val="00F34016"/>
    <w:rsid w:val="00F347E8"/>
    <w:rsid w:val="00F41EF6"/>
    <w:rsid w:val="00F607C3"/>
    <w:rsid w:val="00F62391"/>
    <w:rsid w:val="00F62ED9"/>
    <w:rsid w:val="00F70037"/>
    <w:rsid w:val="00F71CCF"/>
    <w:rsid w:val="00F82CAD"/>
    <w:rsid w:val="00F82F3D"/>
    <w:rsid w:val="00F970CA"/>
    <w:rsid w:val="00FA0AA3"/>
    <w:rsid w:val="00FB40E1"/>
    <w:rsid w:val="00FC0F00"/>
    <w:rsid w:val="00FC796D"/>
    <w:rsid w:val="00FD0B84"/>
    <w:rsid w:val="00FD5CBF"/>
    <w:rsid w:val="00FE24A8"/>
    <w:rsid w:val="00FE3C15"/>
    <w:rsid w:val="00FE444A"/>
    <w:rsid w:val="00FE4EB3"/>
    <w:rsid w:val="00FE64BB"/>
    <w:rsid w:val="00FF0C2B"/>
    <w:rsid w:val="00FF3F4E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FA5E1"/>
  <w15:docId w15:val="{784E8C7D-B578-412A-920A-A797C2BE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0F2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F2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2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2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2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2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2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2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2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2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C41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413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13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07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E23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A00F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F2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F2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F2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00F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0F2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00F25"/>
    <w:rPr>
      <w:b/>
      <w:bCs/>
      <w:spacing w:val="0"/>
    </w:rPr>
  </w:style>
  <w:style w:type="character" w:styleId="Emphasis">
    <w:name w:val="Emphasis"/>
    <w:uiPriority w:val="20"/>
    <w:qFormat/>
    <w:rsid w:val="00A00F2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00F2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00F25"/>
  </w:style>
  <w:style w:type="paragraph" w:styleId="Quote">
    <w:name w:val="Quote"/>
    <w:basedOn w:val="Normal"/>
    <w:next w:val="Normal"/>
    <w:link w:val="QuoteChar"/>
    <w:uiPriority w:val="29"/>
    <w:qFormat/>
    <w:rsid w:val="00A00F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00F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00F2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00F2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00F2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00F2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00F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F25"/>
    <w:pPr>
      <w:outlineLvl w:val="9"/>
    </w:pPr>
  </w:style>
  <w:style w:type="character" w:styleId="Hyperlink">
    <w:name w:val="Hyperlink"/>
    <w:basedOn w:val="DefaultParagraphFont"/>
    <w:unhideWhenUsed/>
    <w:rsid w:val="00602C0E"/>
    <w:rPr>
      <w:color w:val="0000FF" w:themeColor="hyperlink"/>
      <w:u w:val="single"/>
    </w:rPr>
  </w:style>
  <w:style w:type="paragraph" w:styleId="ListBullet">
    <w:name w:val="List Bullet"/>
    <w:basedOn w:val="List"/>
    <w:rsid w:val="00602C0E"/>
    <w:pPr>
      <w:keepNext/>
      <w:keepLines/>
      <w:numPr>
        <w:numId w:val="1"/>
      </w:numPr>
      <w:tabs>
        <w:tab w:val="num" w:pos="360"/>
      </w:tabs>
      <w:spacing w:before="40" w:after="40"/>
      <w:ind w:left="283" w:hanging="283"/>
    </w:pPr>
    <w:rPr>
      <w:rFonts w:ascii="Times New Roman" w:eastAsia="Times New Roman" w:hAnsi="Times New Roman" w:cs="Times New Roman"/>
      <w:sz w:val="24"/>
      <w:lang w:val="en-US" w:bidi="ar-SA"/>
    </w:rPr>
  </w:style>
  <w:style w:type="paragraph" w:styleId="ListBullet2">
    <w:name w:val="List Bullet 2"/>
    <w:basedOn w:val="List2"/>
    <w:rsid w:val="00602C0E"/>
    <w:pPr>
      <w:keepNext/>
      <w:keepLines/>
      <w:numPr>
        <w:numId w:val="2"/>
      </w:numPr>
      <w:tabs>
        <w:tab w:val="num" w:pos="360"/>
      </w:tabs>
      <w:spacing w:before="60" w:after="60"/>
      <w:ind w:left="566" w:hanging="283"/>
    </w:pPr>
    <w:rPr>
      <w:rFonts w:ascii="Times New Roman" w:eastAsia="Times New Roman" w:hAnsi="Times New Roman" w:cs="Times New Roman"/>
      <w:sz w:val="24"/>
      <w:lang w:val="en-US" w:bidi="ar-SA"/>
    </w:rPr>
  </w:style>
  <w:style w:type="paragraph" w:styleId="List">
    <w:name w:val="List"/>
    <w:basedOn w:val="Normal"/>
    <w:semiHidden/>
    <w:unhideWhenUsed/>
    <w:rsid w:val="00602C0E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02C0E"/>
    <w:pPr>
      <w:ind w:left="566" w:hanging="283"/>
      <w:contextualSpacing/>
    </w:pPr>
  </w:style>
  <w:style w:type="table" w:customStyle="1" w:styleId="TableGridLight1">
    <w:name w:val="Table Grid Light1"/>
    <w:basedOn w:val="TableNormal"/>
    <w:uiPriority w:val="40"/>
    <w:rsid w:val="00602C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link w:val="Header"/>
    <w:rsid w:val="00F70037"/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F82CA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BodyText1">
    <w:name w:val="Body Text1"/>
    <w:aliases w:val="t,body text"/>
    <w:basedOn w:val="Normal"/>
    <w:link w:val="bodytextChar"/>
    <w:rsid w:val="00FE64BB"/>
    <w:pPr>
      <w:spacing w:before="120" w:after="120"/>
      <w:ind w:firstLine="0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character" w:customStyle="1" w:styleId="bodytextChar">
    <w:name w:val="body text Char"/>
    <w:aliases w:val="t Char Char"/>
    <w:basedOn w:val="DefaultParagraphFont"/>
    <w:link w:val="BodyText1"/>
    <w:rsid w:val="00FE64BB"/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feedbacktitle">
    <w:name w:val="feedback title"/>
    <w:basedOn w:val="BodyText1"/>
    <w:next w:val="BodyText1"/>
    <w:link w:val="feedbacktitleChar"/>
    <w:rsid w:val="00E4086E"/>
    <w:rPr>
      <w:rFonts w:ascii="Arial" w:hAnsi="Arial"/>
      <w:sz w:val="28"/>
    </w:rPr>
  </w:style>
  <w:style w:type="character" w:customStyle="1" w:styleId="feedbacktitleChar">
    <w:name w:val="feedback title Char"/>
    <w:basedOn w:val="bodytextChar"/>
    <w:link w:val="feedbacktitle"/>
    <w:rsid w:val="00E4086E"/>
    <w:rPr>
      <w:rFonts w:ascii="Arial" w:eastAsia="Times New Roman" w:hAnsi="Arial" w:cs="Times New Roman"/>
      <w:sz w:val="28"/>
      <w:szCs w:val="24"/>
      <w:lang w:val="en-AU" w:eastAsia="en-AU" w:bidi="ar-SA"/>
    </w:rPr>
  </w:style>
  <w:style w:type="paragraph" w:customStyle="1" w:styleId="bulletlist">
    <w:name w:val="bullet list"/>
    <w:aliases w:val="l"/>
    <w:basedOn w:val="BodyText1"/>
    <w:rsid w:val="00252056"/>
    <w:pPr>
      <w:spacing w:before="0"/>
      <w:ind w:left="425" w:hanging="425"/>
    </w:pPr>
  </w:style>
  <w:style w:type="paragraph" w:customStyle="1" w:styleId="StepHead">
    <w:name w:val="Step Head"/>
    <w:basedOn w:val="Heading2"/>
    <w:next w:val="Normal"/>
    <w:qFormat/>
    <w:rsid w:val="006D5EE7"/>
    <w:pPr>
      <w:keepNext/>
      <w:keepLines/>
      <w:numPr>
        <w:ilvl w:val="2"/>
        <w:numId w:val="28"/>
      </w:numPr>
      <w:pBdr>
        <w:bottom w:val="none" w:sz="0" w:space="0" w:color="auto"/>
      </w:pBdr>
      <w:spacing w:before="240" w:after="120" w:line="276" w:lineRule="auto"/>
    </w:pPr>
    <w:rPr>
      <w:rFonts w:ascii="Arial" w:eastAsia="Times New Roman" w:hAnsi="Arial" w:cs="Times New Roman"/>
      <w:b/>
      <w:bCs/>
      <w:color w:val="auto"/>
      <w:szCs w:val="26"/>
      <w:lang w:val="en-US" w:bidi="ar-SA"/>
    </w:rPr>
  </w:style>
  <w:style w:type="paragraph" w:customStyle="1" w:styleId="TableText">
    <w:name w:val="Table Text"/>
    <w:basedOn w:val="Normal"/>
    <w:link w:val="TableTextChar"/>
    <w:qFormat/>
    <w:rsid w:val="006D5EE7"/>
    <w:pPr>
      <w:keepNext/>
      <w:spacing w:before="60" w:after="60"/>
      <w:ind w:firstLine="0"/>
    </w:pPr>
    <w:rPr>
      <w:rFonts w:ascii="Arial" w:eastAsia="Calibri" w:hAnsi="Arial" w:cs="Times New Roman"/>
      <w:sz w:val="20"/>
      <w:szCs w:val="20"/>
      <w:lang w:val="en-US" w:bidi="ar-SA"/>
    </w:rPr>
  </w:style>
  <w:style w:type="character" w:customStyle="1" w:styleId="TableTextChar">
    <w:name w:val="Table Text Char"/>
    <w:link w:val="TableText"/>
    <w:rsid w:val="006D5EE7"/>
    <w:rPr>
      <w:rFonts w:ascii="Arial" w:eastAsia="Calibri" w:hAnsi="Arial" w:cs="Times New Roman"/>
      <w:sz w:val="20"/>
      <w:szCs w:val="20"/>
      <w:lang w:bidi="ar-SA"/>
    </w:rPr>
  </w:style>
  <w:style w:type="paragraph" w:customStyle="1" w:styleId="TableHeading">
    <w:name w:val="Table Heading"/>
    <w:basedOn w:val="Normal"/>
    <w:qFormat/>
    <w:rsid w:val="006D5EE7"/>
    <w:pPr>
      <w:keepNext/>
      <w:spacing w:before="120" w:after="120" w:line="276" w:lineRule="auto"/>
      <w:ind w:firstLine="0"/>
      <w:jc w:val="center"/>
    </w:pPr>
    <w:rPr>
      <w:rFonts w:ascii="Arial" w:eastAsia="Calibri" w:hAnsi="Arial" w:cs="Times New Roman"/>
      <w:b/>
      <w:sz w:val="20"/>
      <w:lang w:val="en-US" w:bidi="ar-SA"/>
    </w:rPr>
  </w:style>
  <w:style w:type="paragraph" w:customStyle="1" w:styleId="PartHead">
    <w:name w:val="Part Head"/>
    <w:basedOn w:val="Normal"/>
    <w:next w:val="Normal"/>
    <w:qFormat/>
    <w:rsid w:val="006D5EE7"/>
    <w:pPr>
      <w:keepNext/>
      <w:numPr>
        <w:numId w:val="28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 w:bidi="ar-SA"/>
    </w:rPr>
  </w:style>
  <w:style w:type="paragraph" w:customStyle="1" w:styleId="SubStepAlpha">
    <w:name w:val="SubStep Alpha"/>
    <w:basedOn w:val="Normal"/>
    <w:qFormat/>
    <w:rsid w:val="006D5EE7"/>
    <w:pPr>
      <w:keepNext/>
      <w:numPr>
        <w:ilvl w:val="3"/>
        <w:numId w:val="28"/>
      </w:numPr>
      <w:spacing w:before="120" w:after="120"/>
    </w:pPr>
    <w:rPr>
      <w:rFonts w:ascii="Arial" w:eastAsia="Calibri" w:hAnsi="Arial" w:cs="Times New Roman"/>
      <w:sz w:val="20"/>
      <w:lang w:val="en-US" w:bidi="ar-SA"/>
    </w:rPr>
  </w:style>
  <w:style w:type="paragraph" w:customStyle="1" w:styleId="BodyTextL50">
    <w:name w:val="Body Text L50"/>
    <w:basedOn w:val="Normal"/>
    <w:qFormat/>
    <w:rsid w:val="006D5EE7"/>
    <w:pPr>
      <w:spacing w:before="120" w:after="120"/>
      <w:ind w:left="720" w:firstLine="0"/>
    </w:pPr>
    <w:rPr>
      <w:rFonts w:ascii="Arial" w:eastAsia="Calibri" w:hAnsi="Arial" w:cs="Times New Roman"/>
      <w:sz w:val="20"/>
      <w:lang w:val="en-US" w:bidi="ar-SA"/>
    </w:rPr>
  </w:style>
  <w:style w:type="character" w:customStyle="1" w:styleId="AnswerGray">
    <w:name w:val="Answer Gray"/>
    <w:uiPriority w:val="1"/>
    <w:qFormat/>
    <w:rsid w:val="006D5EE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6D5EE7"/>
    <w:pPr>
      <w:numPr>
        <w:ilvl w:val="4"/>
      </w:numPr>
    </w:pPr>
  </w:style>
  <w:style w:type="table" w:customStyle="1" w:styleId="LabTableStyle">
    <w:name w:val="Lab_Table_Style"/>
    <w:basedOn w:val="TableNormal"/>
    <w:uiPriority w:val="99"/>
    <w:qFormat/>
    <w:rsid w:val="006D5EE7"/>
    <w:pPr>
      <w:ind w:firstLine="0"/>
    </w:pPr>
    <w:rPr>
      <w:rFonts w:ascii="Arial" w:eastAsia="Calibri" w:hAnsi="Arial" w:cs="Times New Roman"/>
      <w:sz w:val="20"/>
      <w:szCs w:val="20"/>
      <w:lang w:bidi="ar-SA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basedOn w:val="NoList"/>
    <w:uiPriority w:val="99"/>
    <w:rsid w:val="006D5EE7"/>
    <w:pPr>
      <w:numPr>
        <w:numId w:val="29"/>
      </w:numPr>
    </w:pPr>
  </w:style>
  <w:style w:type="paragraph" w:customStyle="1" w:styleId="TaskHead">
    <w:name w:val="Task Head"/>
    <w:basedOn w:val="PartHead"/>
    <w:next w:val="Normal"/>
    <w:rsid w:val="006D5EE7"/>
    <w:pPr>
      <w:numPr>
        <w:ilvl w:val="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081E61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811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ethi\AppData\Local\Temp\Test%20Diagnostics%20Troubleshooting%20Report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dd7c57-13bf-446e-98f7-398efec3c0df">
      <Terms xmlns="http://schemas.microsoft.com/office/infopath/2007/PartnerControls"/>
    </lcf76f155ced4ddcb4097134ff3c332f>
    <TaxCatchAll xmlns="429bf618-5cee-4cd5-8608-0f155c0a06a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11452431A044BA7CAF4C276DA1AB0" ma:contentTypeVersion="13" ma:contentTypeDescription="Create a new document." ma:contentTypeScope="" ma:versionID="6324d4ad47943af588f35ce57df4de1e">
  <xsd:schema xmlns:xsd="http://www.w3.org/2001/XMLSchema" xmlns:xs="http://www.w3.org/2001/XMLSchema" xmlns:p="http://schemas.microsoft.com/office/2006/metadata/properties" xmlns:ns2="7edd7c57-13bf-446e-98f7-398efec3c0df" xmlns:ns3="429bf618-5cee-4cd5-8608-0f155c0a06ab" targetNamespace="http://schemas.microsoft.com/office/2006/metadata/properties" ma:root="true" ma:fieldsID="05b4666c73913bd928e710dcb18898a0" ns2:_="" ns3:_="">
    <xsd:import namespace="7edd7c57-13bf-446e-98f7-398efec3c0df"/>
    <xsd:import namespace="429bf618-5cee-4cd5-8608-0f155c0a0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d7c57-13bf-446e-98f7-398efec3c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b3b01d0-4d90-4e81-b46a-f7737c3fd4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bf618-5cee-4cd5-8608-0f155c0a06a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43dc041-fdb6-45d4-b9c8-e2b1ddebf680}" ma:internalName="TaxCatchAll" ma:showField="CatchAllData" ma:web="429bf618-5cee-4cd5-8608-0f155c0a0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EAA36-E442-4084-B812-35152C7E53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2C2D1C-D127-4B19-8256-E23D961BF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2ACB1-7B75-4595-9773-0E0DE4367244}">
  <ds:schemaRefs>
    <ds:schemaRef ds:uri="http://schemas.microsoft.com/office/2006/metadata/properties"/>
    <ds:schemaRef ds:uri="http://schemas.microsoft.com/office/infopath/2007/PartnerControls"/>
    <ds:schemaRef ds:uri="7edd7c57-13bf-446e-98f7-398efec3c0df"/>
    <ds:schemaRef ds:uri="429bf618-5cee-4cd5-8608-0f155c0a06ab"/>
  </ds:schemaRefs>
</ds:datastoreItem>
</file>

<file path=customXml/itemProps4.xml><?xml version="1.0" encoding="utf-8"?>
<ds:datastoreItem xmlns:ds="http://schemas.openxmlformats.org/officeDocument/2006/customXml" ds:itemID="{DD61F861-AF05-4E5A-9948-8A8C9E8D4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d7c57-13bf-446e-98f7-398efec3c0df"/>
    <ds:schemaRef ds:uri="429bf618-5cee-4cd5-8608-0f155c0a06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Diagnostics Troubleshooting Report V1</Template>
  <TotalTime>157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 NSW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Sethi</dc:creator>
  <cp:lastModifiedBy>Kelden Namgay Yoezer</cp:lastModifiedBy>
  <cp:revision>24</cp:revision>
  <cp:lastPrinted>2015-04-07T03:26:00Z</cp:lastPrinted>
  <dcterms:created xsi:type="dcterms:W3CDTF">2022-01-14T07:23:00Z</dcterms:created>
  <dcterms:modified xsi:type="dcterms:W3CDTF">2024-06-12T03:19:00Z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0x01010068911452431A044BA7CAF4C276DA1AB0</vt:lpwstr>
  </property>
  <property fmtid="{D5CDD505-2E9C-101B-9397-08002B2CF9AE}" pid="3" name="GrammarlyDocumentId">
    <vt:lpwstr>ce857206206c0cb4edd09a02f4dbb291e3116f830fe6383fb07b840e03391dd8</vt:lpwstr>
  </property>
</Properties>
</file>